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EE392" w14:textId="48BEC72E" w:rsidR="0072623E" w:rsidRDefault="0072623E">
      <w:pPr>
        <w:pStyle w:val="Subtitle"/>
      </w:pPr>
    </w:p>
    <w:p w14:paraId="3EAD2E82" w14:textId="6F85EF23" w:rsidR="0072623E" w:rsidRDefault="0047282B">
      <w:pPr>
        <w:pStyle w:val="Title"/>
      </w:pPr>
      <w:r>
        <w:t>E</w:t>
      </w:r>
      <w:r w:rsidRPr="0047282B">
        <w:t xml:space="preserve">xtract deleted data from hard disk </w:t>
      </w:r>
      <w:proofErr w:type="gramStart"/>
      <w:r w:rsidRPr="0047282B">
        <w:t>drive</w:t>
      </w:r>
      <w:proofErr w:type="gramEnd"/>
    </w:p>
    <w:p w14:paraId="14DE133C" w14:textId="726DC58F" w:rsidR="0062034F" w:rsidRDefault="0047282B">
      <w:pPr>
        <w:pStyle w:val="Author"/>
      </w:pPr>
      <w:r>
        <w:t>Bhavya Sharma</w:t>
      </w:r>
    </w:p>
    <w:p w14:paraId="2694AEC1" w14:textId="15238C08" w:rsidR="0072623E" w:rsidRDefault="0047282B">
      <w:r w:rsidRPr="0047282B">
        <w:rPr>
          <w:noProof/>
        </w:rPr>
        <w:drawing>
          <wp:inline distT="0" distB="0" distL="0" distR="0" wp14:anchorId="0FBFCDC6" wp14:editId="23F094DE">
            <wp:extent cx="5724525" cy="298173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7830" cy="2988669"/>
                    </a:xfrm>
                    <a:prstGeom prst="rect">
                      <a:avLst/>
                    </a:prstGeom>
                  </pic:spPr>
                </pic:pic>
              </a:graphicData>
            </a:graphic>
          </wp:inline>
        </w:drawing>
      </w:r>
    </w:p>
    <w:p w14:paraId="6707978C" w14:textId="1BCD6540" w:rsidR="00F4142F" w:rsidRPr="00F4142F" w:rsidRDefault="00F4142F" w:rsidP="00F4142F">
      <w:pPr>
        <w:pStyle w:val="Heading1"/>
        <w:numPr>
          <w:ilvl w:val="0"/>
          <w:numId w:val="17"/>
        </w:numPr>
      </w:pPr>
      <w:r>
        <w:t>Introduction</w:t>
      </w:r>
    </w:p>
    <w:p w14:paraId="69252C8B" w14:textId="21DC202A" w:rsidR="0072623E" w:rsidRDefault="00F4142F" w:rsidP="00F4142F">
      <w:r>
        <w:t>I</w:t>
      </w:r>
      <w:r w:rsidRPr="00F4142F">
        <w:t xml:space="preserve">n the 21st century, people heavily rely on computers and electronic devices for storing data. However, what if someone deletes a file by mistake or the solid-state drive becomes corrupted? In this report, I will demonstrate a software tool called </w:t>
      </w:r>
      <w:proofErr w:type="spellStart"/>
      <w:r w:rsidRPr="00F4142F">
        <w:t>TestDisk</w:t>
      </w:r>
      <w:proofErr w:type="spellEnd"/>
      <w:r w:rsidRPr="00F4142F">
        <w:t xml:space="preserve"> that can recover deleted files from both corrupted and non-corrupted hard </w:t>
      </w:r>
      <w:proofErr w:type="gramStart"/>
      <w:r w:rsidRPr="00F4142F">
        <w:t>disks</w:t>
      </w:r>
      <w:proofErr w:type="gramEnd"/>
      <w:r>
        <w:tab/>
      </w:r>
    </w:p>
    <w:p w14:paraId="0EBDC931" w14:textId="22F3360C" w:rsidR="00F4142F" w:rsidRDefault="00F4142F" w:rsidP="00F4142F">
      <w:pPr>
        <w:pStyle w:val="Heading1"/>
        <w:numPr>
          <w:ilvl w:val="1"/>
          <w:numId w:val="17"/>
        </w:numPr>
      </w:pPr>
      <w:r>
        <w:t>O</w:t>
      </w:r>
      <w:r w:rsidRPr="00F4142F">
        <w:t>bjective of the project</w:t>
      </w:r>
    </w:p>
    <w:p w14:paraId="676D2B9F" w14:textId="617F52F5" w:rsidR="00A311C3" w:rsidRDefault="00A311C3" w:rsidP="00A311C3">
      <w:pPr>
        <w:ind w:left="1440"/>
      </w:pPr>
      <w:r w:rsidRPr="00A311C3">
        <w:t>The main objective is to recover the lost files from the flash drive that is attached to our machine</w:t>
      </w:r>
      <w:r w:rsidR="003067FE">
        <w:t>.</w:t>
      </w:r>
    </w:p>
    <w:p w14:paraId="74A47FB1" w14:textId="0498A71D" w:rsidR="00A311C3" w:rsidRDefault="006F5F41" w:rsidP="00A311C3">
      <w:pPr>
        <w:pStyle w:val="Heading1"/>
        <w:numPr>
          <w:ilvl w:val="1"/>
          <w:numId w:val="17"/>
        </w:numPr>
        <w:ind w:left="1440"/>
      </w:pPr>
      <w:r w:rsidRPr="006F5F41">
        <w:lastRenderedPageBreak/>
        <w:t>Description of the project</w:t>
      </w:r>
    </w:p>
    <w:p w14:paraId="4FBFB130" w14:textId="6C0CBEA0" w:rsidR="003067FE" w:rsidRDefault="003067FE" w:rsidP="003067FE">
      <w:pPr>
        <w:ind w:left="2160"/>
      </w:pPr>
      <w:r>
        <w:t xml:space="preserve">This project contains screenshots and steps that will guide you through the process of recovering a file from a flash drive that has been deleted by mistake. After reading this project report, you will be able to perform a full practical use of </w:t>
      </w:r>
      <w:proofErr w:type="spellStart"/>
      <w:r>
        <w:t>TestDisk</w:t>
      </w:r>
      <w:proofErr w:type="spellEnd"/>
      <w:r>
        <w:t>.</w:t>
      </w:r>
    </w:p>
    <w:p w14:paraId="4E7239DA" w14:textId="10514C33" w:rsidR="0047282B" w:rsidRDefault="0047282B" w:rsidP="0047282B">
      <w:pPr>
        <w:pStyle w:val="Heading1"/>
        <w:numPr>
          <w:ilvl w:val="1"/>
          <w:numId w:val="17"/>
        </w:numPr>
        <w:ind w:left="1440"/>
      </w:pPr>
      <w:r w:rsidRPr="0047282B">
        <w:t>Scope of the project</w:t>
      </w:r>
    </w:p>
    <w:p w14:paraId="07FD605F" w14:textId="28AC4F8A" w:rsidR="003067FE" w:rsidRDefault="0047282B" w:rsidP="0047282B">
      <w:pPr>
        <w:ind w:left="2160"/>
      </w:pPr>
      <w:r w:rsidRPr="0047282B">
        <w:t xml:space="preserve">The scope of this project is to provide a comprehensive guide for recovering a deleted file from a flash drive using </w:t>
      </w:r>
      <w:proofErr w:type="spellStart"/>
      <w:r w:rsidRPr="0047282B">
        <w:t>TestDisk</w:t>
      </w:r>
      <w:proofErr w:type="spellEnd"/>
      <w:r w:rsidRPr="0047282B">
        <w:t xml:space="preserve">. It includes step-by-step instructions and screenshots to help the user understand the process of using </w:t>
      </w:r>
      <w:proofErr w:type="spellStart"/>
      <w:r w:rsidRPr="0047282B">
        <w:t>TestDisk</w:t>
      </w:r>
      <w:proofErr w:type="spellEnd"/>
      <w:r w:rsidRPr="0047282B">
        <w:t xml:space="preserve"> to recover the deleted file. The project aims to provide a practical and user-friendly approach to data recovery, even for those who may not have prior experience with data recovery software. By the end of the project, the user should be able to successfully recover a deleted file from a flash drive using </w:t>
      </w:r>
      <w:proofErr w:type="spellStart"/>
      <w:r w:rsidRPr="0047282B">
        <w:t>TestDisk</w:t>
      </w:r>
      <w:proofErr w:type="spellEnd"/>
      <w:r w:rsidRPr="0047282B">
        <w:t>.</w:t>
      </w:r>
    </w:p>
    <w:p w14:paraId="25C1A585" w14:textId="3ACCE82C" w:rsidR="0064020D" w:rsidRDefault="0064020D" w:rsidP="0064020D">
      <w:pPr>
        <w:pStyle w:val="Heading1"/>
        <w:numPr>
          <w:ilvl w:val="0"/>
          <w:numId w:val="17"/>
        </w:numPr>
        <w:ind w:left="811" w:hanging="357"/>
      </w:pPr>
      <w:r>
        <w:t>System Description</w:t>
      </w:r>
    </w:p>
    <w:p w14:paraId="32B3CB7C" w14:textId="4DDE176E" w:rsidR="0064020D" w:rsidRPr="00E626D9" w:rsidRDefault="0064020D" w:rsidP="0064020D">
      <w:pPr>
        <w:pStyle w:val="ListParagraph"/>
        <w:numPr>
          <w:ilvl w:val="0"/>
          <w:numId w:val="18"/>
        </w:numPr>
      </w:pPr>
      <w:proofErr w:type="spellStart"/>
      <w:r w:rsidRPr="00690B37">
        <w:t>TestDisk</w:t>
      </w:r>
      <w:proofErr w:type="spellEnd"/>
      <w:r w:rsidRPr="00690B37">
        <w:t xml:space="preserve"> is an open-source and freely available data recovery software, which aims to retrieve lost or damaged partitions and restore non-bootable disks to their bootable state. This software can be used on various operating systems, including Windows, macOS, and Linux.</w:t>
      </w:r>
    </w:p>
    <w:p w14:paraId="36922B1D" w14:textId="77777777" w:rsidR="0064020D" w:rsidRDefault="0064020D" w:rsidP="0064020D">
      <w:pPr>
        <w:pStyle w:val="Heading1"/>
        <w:numPr>
          <w:ilvl w:val="1"/>
          <w:numId w:val="17"/>
        </w:numPr>
        <w:ind w:left="1440"/>
      </w:pPr>
      <w:r>
        <w:t>Target system description</w:t>
      </w:r>
    </w:p>
    <w:p w14:paraId="208CD3ED" w14:textId="240B97FF" w:rsidR="0064020D" w:rsidRDefault="0064020D" w:rsidP="0064020D">
      <w:pPr>
        <w:ind w:left="2160"/>
      </w:pPr>
      <w:r w:rsidRPr="00725E99">
        <w:t xml:space="preserve">This is not an attack, so we don't have a specific target. However, we are using an 8GB flash </w:t>
      </w:r>
      <w:proofErr w:type="gramStart"/>
      <w:r w:rsidRPr="00725E99">
        <w:t>drive .</w:t>
      </w:r>
      <w:proofErr w:type="gramEnd"/>
    </w:p>
    <w:p w14:paraId="07F645CB" w14:textId="3EB888B2" w:rsidR="003F323C" w:rsidRDefault="003F323C" w:rsidP="00046C5A">
      <w:pPr>
        <w:pStyle w:val="Heading1"/>
        <w:numPr>
          <w:ilvl w:val="0"/>
          <w:numId w:val="17"/>
        </w:numPr>
        <w:ind w:left="811" w:hanging="357"/>
      </w:pPr>
      <w:r>
        <w:t>Analysis Report</w:t>
      </w:r>
    </w:p>
    <w:p w14:paraId="6ED86059" w14:textId="4EEBD921" w:rsidR="003F323C" w:rsidRDefault="003F323C" w:rsidP="003F323C">
      <w:pPr>
        <w:pStyle w:val="ListParagraph"/>
        <w:numPr>
          <w:ilvl w:val="0"/>
          <w:numId w:val="18"/>
        </w:numPr>
      </w:pPr>
      <w:r>
        <w:t xml:space="preserve">First </w:t>
      </w:r>
      <w:proofErr w:type="gramStart"/>
      <w:r>
        <w:t>lets</w:t>
      </w:r>
      <w:proofErr w:type="gramEnd"/>
      <w:r>
        <w:t xml:space="preserve"> take </w:t>
      </w:r>
      <w:proofErr w:type="spellStart"/>
      <w:r>
        <w:t>pendrive</w:t>
      </w:r>
      <w:proofErr w:type="spellEnd"/>
      <w:r>
        <w:t xml:space="preserve"> and store some data in it</w:t>
      </w:r>
    </w:p>
    <w:p w14:paraId="63254ED6" w14:textId="6926543C" w:rsidR="003F323C" w:rsidRDefault="003F323C" w:rsidP="003F323C">
      <w:pPr>
        <w:pStyle w:val="ListParagraph"/>
        <w:ind w:left="2160"/>
      </w:pPr>
    </w:p>
    <w:p w14:paraId="10E5C52D" w14:textId="77777777" w:rsidR="003F323C" w:rsidRPr="003F323C" w:rsidRDefault="003F323C" w:rsidP="003F323C"/>
    <w:p w14:paraId="38188BBC" w14:textId="0077AA9F" w:rsidR="003F323C" w:rsidRPr="003F323C" w:rsidRDefault="003F323C" w:rsidP="003F323C">
      <w:r w:rsidRPr="003F323C">
        <w:lastRenderedPageBreak/>
        <w:drawing>
          <wp:anchor distT="0" distB="0" distL="114300" distR="114300" simplePos="0" relativeHeight="251658240" behindDoc="0" locked="0" layoutInCell="1" allowOverlap="1" wp14:anchorId="7BC1412E" wp14:editId="5622AD68">
            <wp:simplePos x="0" y="0"/>
            <wp:positionH relativeFrom="column">
              <wp:posOffset>192792</wp:posOffset>
            </wp:positionH>
            <wp:positionV relativeFrom="paragraph">
              <wp:posOffset>9690</wp:posOffset>
            </wp:positionV>
            <wp:extent cx="6071870" cy="2488565"/>
            <wp:effectExtent l="0" t="0" r="508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71870" cy="2488565"/>
                    </a:xfrm>
                    <a:prstGeom prst="rect">
                      <a:avLst/>
                    </a:prstGeom>
                  </pic:spPr>
                </pic:pic>
              </a:graphicData>
            </a:graphic>
          </wp:anchor>
        </w:drawing>
      </w:r>
    </w:p>
    <w:p w14:paraId="34F30346" w14:textId="585F5194" w:rsidR="003F323C" w:rsidRDefault="003F323C" w:rsidP="003F323C">
      <w:pPr>
        <w:ind w:left="99"/>
      </w:pPr>
    </w:p>
    <w:p w14:paraId="346870F1" w14:textId="14BA3029" w:rsidR="0064020D" w:rsidRDefault="0064020D" w:rsidP="0064020D"/>
    <w:p w14:paraId="1E66DF80" w14:textId="31FF0ACD" w:rsidR="003067FE" w:rsidRDefault="003067FE" w:rsidP="003067FE">
      <w:pPr>
        <w:ind w:left="2160"/>
      </w:pPr>
    </w:p>
    <w:p w14:paraId="6F4FC3E5" w14:textId="77777777" w:rsidR="006F5F41" w:rsidRDefault="006F5F41" w:rsidP="006F5F41">
      <w:pPr>
        <w:ind w:left="2160"/>
      </w:pPr>
    </w:p>
    <w:p w14:paraId="7C641C3B" w14:textId="77777777" w:rsidR="003F323C" w:rsidRDefault="003F323C" w:rsidP="006F5F41">
      <w:pPr>
        <w:ind w:left="2160"/>
      </w:pPr>
    </w:p>
    <w:p w14:paraId="258C89D3" w14:textId="77777777" w:rsidR="003F323C" w:rsidRDefault="003F323C" w:rsidP="006F5F41">
      <w:pPr>
        <w:ind w:left="2160"/>
      </w:pPr>
    </w:p>
    <w:p w14:paraId="065A8A8C" w14:textId="77777777" w:rsidR="003F323C" w:rsidRDefault="003F323C" w:rsidP="006F5F41">
      <w:pPr>
        <w:ind w:left="2160"/>
      </w:pPr>
    </w:p>
    <w:p w14:paraId="3F64B8F6" w14:textId="10C5C206" w:rsidR="003F323C" w:rsidRDefault="003F323C" w:rsidP="003F323C">
      <w:pPr>
        <w:pStyle w:val="ListParagraph"/>
        <w:numPr>
          <w:ilvl w:val="0"/>
          <w:numId w:val="18"/>
        </w:numPr>
      </w:pPr>
      <w:r>
        <w:t xml:space="preserve">Now </w:t>
      </w:r>
      <w:proofErr w:type="spellStart"/>
      <w:proofErr w:type="gramStart"/>
      <w:r>
        <w:t>lets</w:t>
      </w:r>
      <w:proofErr w:type="spellEnd"/>
      <w:proofErr w:type="gramEnd"/>
      <w:r>
        <w:t xml:space="preserve"> see can we see these file </w:t>
      </w:r>
    </w:p>
    <w:p w14:paraId="1CB9A485" w14:textId="1423FA38" w:rsidR="003F323C" w:rsidRDefault="003F323C" w:rsidP="003F323C">
      <w:pPr>
        <w:ind w:left="1800"/>
      </w:pPr>
      <w:r w:rsidRPr="003F323C">
        <w:drawing>
          <wp:anchor distT="0" distB="0" distL="114300" distR="114300" simplePos="0" relativeHeight="251659264" behindDoc="0" locked="0" layoutInCell="1" allowOverlap="1" wp14:anchorId="769ADBC5" wp14:editId="7958CBB9">
            <wp:simplePos x="0" y="0"/>
            <wp:positionH relativeFrom="margin">
              <wp:align>right</wp:align>
            </wp:positionH>
            <wp:positionV relativeFrom="paragraph">
              <wp:posOffset>127856</wp:posOffset>
            </wp:positionV>
            <wp:extent cx="6071870" cy="1973580"/>
            <wp:effectExtent l="0" t="0" r="5080" b="7620"/>
            <wp:wrapNone/>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6071870" cy="1973580"/>
                    </a:xfrm>
                    <a:prstGeom prst="rect">
                      <a:avLst/>
                    </a:prstGeom>
                  </pic:spPr>
                </pic:pic>
              </a:graphicData>
            </a:graphic>
          </wp:anchor>
        </w:drawing>
      </w:r>
    </w:p>
    <w:p w14:paraId="760DC719" w14:textId="790FE218" w:rsidR="003F323C" w:rsidRDefault="003F323C" w:rsidP="003F323C"/>
    <w:p w14:paraId="1D98D19B" w14:textId="77777777" w:rsidR="003F323C" w:rsidRDefault="003F323C" w:rsidP="006F5F41">
      <w:pPr>
        <w:ind w:left="2160"/>
      </w:pPr>
    </w:p>
    <w:p w14:paraId="60424367" w14:textId="591B0070" w:rsidR="003F323C" w:rsidRDefault="003F323C" w:rsidP="006F5F41">
      <w:pPr>
        <w:ind w:left="2160"/>
      </w:pPr>
    </w:p>
    <w:p w14:paraId="27CFC630" w14:textId="55ABBCCB" w:rsidR="003F323C" w:rsidRDefault="003F323C" w:rsidP="006F5F41">
      <w:pPr>
        <w:ind w:left="2160"/>
      </w:pPr>
    </w:p>
    <w:p w14:paraId="49D0E74E" w14:textId="77777777" w:rsidR="003F323C" w:rsidRDefault="003F323C" w:rsidP="006F5F41">
      <w:pPr>
        <w:ind w:left="2160"/>
      </w:pPr>
    </w:p>
    <w:p w14:paraId="1FB6B4C6" w14:textId="77777777" w:rsidR="003F323C" w:rsidRDefault="003F323C" w:rsidP="006F5F41">
      <w:pPr>
        <w:ind w:left="2160"/>
      </w:pPr>
    </w:p>
    <w:p w14:paraId="598D7778" w14:textId="5945306B" w:rsidR="003F323C" w:rsidRDefault="003F323C" w:rsidP="00CE7842">
      <w:pPr>
        <w:pStyle w:val="ListParagraph"/>
        <w:numPr>
          <w:ilvl w:val="0"/>
          <w:numId w:val="18"/>
        </w:numPr>
      </w:pPr>
      <w:proofErr w:type="spellStart"/>
      <w:proofErr w:type="gramStart"/>
      <w:r>
        <w:t>Lets</w:t>
      </w:r>
      <w:proofErr w:type="spellEnd"/>
      <w:proofErr w:type="gramEnd"/>
      <w:r>
        <w:t xml:space="preserve"> </w:t>
      </w:r>
      <w:r w:rsidR="00CE7842">
        <w:t>format the disk</w:t>
      </w:r>
    </w:p>
    <w:p w14:paraId="40D62538" w14:textId="77777777" w:rsidR="00CE7842" w:rsidRDefault="00CE7842" w:rsidP="00CE7842"/>
    <w:p w14:paraId="36CF4019" w14:textId="77777777" w:rsidR="00CE7842" w:rsidRDefault="00CE7842" w:rsidP="00CE7842"/>
    <w:p w14:paraId="31B527ED" w14:textId="77777777" w:rsidR="00CE7842" w:rsidRDefault="00CE7842" w:rsidP="00CE7842"/>
    <w:p w14:paraId="043E9767" w14:textId="77777777" w:rsidR="00CE7842" w:rsidRDefault="00CE7842" w:rsidP="00CE7842"/>
    <w:p w14:paraId="55130BDD" w14:textId="77777777" w:rsidR="00CE7842" w:rsidRDefault="00CE7842" w:rsidP="00CE7842"/>
    <w:p w14:paraId="5D9BD8D0" w14:textId="3D2C782E" w:rsidR="00CE7842" w:rsidRDefault="00CE7842" w:rsidP="00CE7842">
      <w:r w:rsidRPr="00CE7842">
        <w:lastRenderedPageBreak/>
        <w:drawing>
          <wp:anchor distT="0" distB="0" distL="114300" distR="114300" simplePos="0" relativeHeight="251660288" behindDoc="0" locked="0" layoutInCell="1" allowOverlap="1" wp14:anchorId="4FF11FBC" wp14:editId="505D330E">
            <wp:simplePos x="0" y="0"/>
            <wp:positionH relativeFrom="column">
              <wp:posOffset>326528</wp:posOffset>
            </wp:positionH>
            <wp:positionV relativeFrom="paragraph">
              <wp:posOffset>-1463</wp:posOffset>
            </wp:positionV>
            <wp:extent cx="2344250" cy="3431789"/>
            <wp:effectExtent l="0" t="0" r="0" b="0"/>
            <wp:wrapNone/>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0"/>
                    <a:stretch>
                      <a:fillRect/>
                    </a:stretch>
                  </pic:blipFill>
                  <pic:spPr>
                    <a:xfrm>
                      <a:off x="0" y="0"/>
                      <a:ext cx="2344250" cy="3431789"/>
                    </a:xfrm>
                    <a:prstGeom prst="rect">
                      <a:avLst/>
                    </a:prstGeom>
                  </pic:spPr>
                </pic:pic>
              </a:graphicData>
            </a:graphic>
            <wp14:sizeRelH relativeFrom="margin">
              <wp14:pctWidth>0</wp14:pctWidth>
            </wp14:sizeRelH>
            <wp14:sizeRelV relativeFrom="margin">
              <wp14:pctHeight>0</wp14:pctHeight>
            </wp14:sizeRelV>
          </wp:anchor>
        </w:drawing>
      </w:r>
    </w:p>
    <w:p w14:paraId="3B13CE6A" w14:textId="63517786" w:rsidR="00CE7842" w:rsidRDefault="00CE7842" w:rsidP="00CE7842"/>
    <w:p w14:paraId="2D4AB658" w14:textId="0C10EB48" w:rsidR="00CE7842" w:rsidRDefault="00CE7842" w:rsidP="00CE7842">
      <w:pPr>
        <w:pStyle w:val="ListParagraph"/>
        <w:numPr>
          <w:ilvl w:val="0"/>
          <w:numId w:val="18"/>
        </w:numPr>
        <w:jc w:val="center"/>
      </w:pPr>
      <w:r>
        <w:t xml:space="preserve">Click on </w:t>
      </w:r>
      <w:proofErr w:type="gramStart"/>
      <w:r>
        <w:t>start</w:t>
      </w:r>
      <w:proofErr w:type="gramEnd"/>
    </w:p>
    <w:p w14:paraId="26065741" w14:textId="7CC407FB" w:rsidR="00CE7842" w:rsidRDefault="00CE7842" w:rsidP="00CE7842"/>
    <w:p w14:paraId="0FDD508E" w14:textId="77777777" w:rsidR="00CE7842" w:rsidRPr="00CE7842" w:rsidRDefault="00CE7842" w:rsidP="00CE7842"/>
    <w:p w14:paraId="0A943574" w14:textId="77777777" w:rsidR="00CE7842" w:rsidRPr="00CE7842" w:rsidRDefault="00CE7842" w:rsidP="00CE7842"/>
    <w:p w14:paraId="316C7489" w14:textId="77777777" w:rsidR="00CE7842" w:rsidRPr="00CE7842" w:rsidRDefault="00CE7842" w:rsidP="00CE7842"/>
    <w:p w14:paraId="55E00A11" w14:textId="77777777" w:rsidR="00CE7842" w:rsidRPr="00CE7842" w:rsidRDefault="00CE7842" w:rsidP="00CE7842"/>
    <w:p w14:paraId="06606D1B" w14:textId="07731775" w:rsidR="00CE7842" w:rsidRPr="00CE7842" w:rsidRDefault="00CE7842" w:rsidP="00CE7842">
      <w:r w:rsidRPr="00CE7842">
        <w:drawing>
          <wp:anchor distT="0" distB="0" distL="114300" distR="114300" simplePos="0" relativeHeight="251661312" behindDoc="1" locked="0" layoutInCell="1" allowOverlap="1" wp14:anchorId="71047AA9" wp14:editId="1B1B6A1F">
            <wp:simplePos x="0" y="0"/>
            <wp:positionH relativeFrom="margin">
              <wp:posOffset>2695464</wp:posOffset>
            </wp:positionH>
            <wp:positionV relativeFrom="paragraph">
              <wp:posOffset>145167</wp:posOffset>
            </wp:positionV>
            <wp:extent cx="3622869" cy="33223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2869" cy="3322320"/>
                    </a:xfrm>
                    <a:prstGeom prst="rect">
                      <a:avLst/>
                    </a:prstGeom>
                  </pic:spPr>
                </pic:pic>
              </a:graphicData>
            </a:graphic>
            <wp14:sizeRelH relativeFrom="margin">
              <wp14:pctWidth>0</wp14:pctWidth>
            </wp14:sizeRelH>
          </wp:anchor>
        </w:drawing>
      </w:r>
    </w:p>
    <w:p w14:paraId="740B9F4A" w14:textId="77777777" w:rsidR="00CE7842" w:rsidRPr="00CE7842" w:rsidRDefault="00CE7842" w:rsidP="00CE7842"/>
    <w:p w14:paraId="56B22746" w14:textId="77777777" w:rsidR="00CE7842" w:rsidRDefault="00CE7842" w:rsidP="00CE7842"/>
    <w:p w14:paraId="32C8D199" w14:textId="46E37243" w:rsidR="00CE7842" w:rsidRDefault="00CE7842" w:rsidP="00CE7842">
      <w:pPr>
        <w:pStyle w:val="ListParagraph"/>
        <w:numPr>
          <w:ilvl w:val="0"/>
          <w:numId w:val="18"/>
        </w:numPr>
      </w:pPr>
      <w:r>
        <w:t xml:space="preserve">Click on </w:t>
      </w:r>
      <w:r>
        <w:t>Ok</w:t>
      </w:r>
    </w:p>
    <w:p w14:paraId="1F4EF2E4" w14:textId="77777777" w:rsidR="00CE7842" w:rsidRDefault="00CE7842" w:rsidP="00CE7842"/>
    <w:p w14:paraId="7B8D7A46" w14:textId="77777777" w:rsidR="00CE7842" w:rsidRDefault="00CE7842" w:rsidP="00CE7842"/>
    <w:p w14:paraId="6A178EF5" w14:textId="77777777" w:rsidR="00CE7842" w:rsidRDefault="00CE7842" w:rsidP="00CE7842"/>
    <w:p w14:paraId="7F6EFE40" w14:textId="77777777" w:rsidR="00CE7842" w:rsidRDefault="00CE7842" w:rsidP="00CE7842"/>
    <w:p w14:paraId="4DF5820F" w14:textId="77777777" w:rsidR="00CE7842" w:rsidRDefault="00CE7842" w:rsidP="00CE7842"/>
    <w:p w14:paraId="24B610A6" w14:textId="77777777" w:rsidR="00CE7842" w:rsidRDefault="00CE7842" w:rsidP="00CE7842"/>
    <w:p w14:paraId="3A348C82" w14:textId="77777777" w:rsidR="00CE7842" w:rsidRDefault="00CE7842" w:rsidP="00CE7842"/>
    <w:p w14:paraId="3349BF06" w14:textId="11EA4386" w:rsidR="00CE7842" w:rsidRDefault="00CE7842" w:rsidP="00CE7842">
      <w:pPr>
        <w:pStyle w:val="ListParagraph"/>
        <w:numPr>
          <w:ilvl w:val="0"/>
          <w:numId w:val="18"/>
        </w:numPr>
      </w:pPr>
      <w:r>
        <w:t xml:space="preserve">This shows we have deleted all the files so now </w:t>
      </w:r>
      <w:proofErr w:type="gramStart"/>
      <w:r>
        <w:t>lets</w:t>
      </w:r>
      <w:proofErr w:type="gramEnd"/>
      <w:r>
        <w:t xml:space="preserve"> get the file back</w:t>
      </w:r>
    </w:p>
    <w:p w14:paraId="46DF9FD7" w14:textId="77777777" w:rsidR="00CE7842" w:rsidRDefault="00CE7842" w:rsidP="00CE7842">
      <w:pPr>
        <w:pStyle w:val="ListParagraph"/>
        <w:ind w:left="2160"/>
      </w:pPr>
    </w:p>
    <w:p w14:paraId="078096F2" w14:textId="77777777" w:rsidR="00CE7842" w:rsidRDefault="00CE7842" w:rsidP="00CE7842">
      <w:pPr>
        <w:pStyle w:val="ListParagraph"/>
        <w:ind w:left="2160"/>
      </w:pPr>
    </w:p>
    <w:p w14:paraId="7F68564C" w14:textId="77777777" w:rsidR="00CE7842" w:rsidRDefault="00CE7842" w:rsidP="00CE7842">
      <w:pPr>
        <w:pStyle w:val="ListParagraph"/>
        <w:ind w:left="2160"/>
      </w:pPr>
    </w:p>
    <w:p w14:paraId="1373C933" w14:textId="77777777" w:rsidR="00CE7842" w:rsidRDefault="00CE7842" w:rsidP="00CE7842">
      <w:pPr>
        <w:pStyle w:val="ListParagraph"/>
        <w:ind w:left="2160"/>
      </w:pPr>
    </w:p>
    <w:p w14:paraId="578F367E" w14:textId="4F7736A0" w:rsidR="00CE7842" w:rsidRDefault="00294CEE" w:rsidP="00CE7842">
      <w:r w:rsidRPr="00294CEE">
        <w:lastRenderedPageBreak/>
        <w:drawing>
          <wp:anchor distT="0" distB="0" distL="114300" distR="114300" simplePos="0" relativeHeight="251663360" behindDoc="0" locked="0" layoutInCell="1" allowOverlap="1" wp14:anchorId="37F2D656" wp14:editId="2B777DCE">
            <wp:simplePos x="0" y="0"/>
            <wp:positionH relativeFrom="margin">
              <wp:align>right</wp:align>
            </wp:positionH>
            <wp:positionV relativeFrom="paragraph">
              <wp:posOffset>4204308</wp:posOffset>
            </wp:positionV>
            <wp:extent cx="6071870" cy="3398520"/>
            <wp:effectExtent l="0" t="0" r="5080" b="0"/>
            <wp:wrapNone/>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6071870" cy="3398520"/>
                    </a:xfrm>
                    <a:prstGeom prst="rect">
                      <a:avLst/>
                    </a:prstGeom>
                  </pic:spPr>
                </pic:pic>
              </a:graphicData>
            </a:graphic>
          </wp:anchor>
        </w:drawing>
      </w:r>
      <w:r w:rsidRPr="00294CEE">
        <w:drawing>
          <wp:anchor distT="0" distB="0" distL="114300" distR="114300" simplePos="0" relativeHeight="251662336" behindDoc="0" locked="0" layoutInCell="1" allowOverlap="1" wp14:anchorId="6F49114A" wp14:editId="74465441">
            <wp:simplePos x="0" y="0"/>
            <wp:positionH relativeFrom="margin">
              <wp:align>right</wp:align>
            </wp:positionH>
            <wp:positionV relativeFrom="paragraph">
              <wp:posOffset>-1435</wp:posOffset>
            </wp:positionV>
            <wp:extent cx="6071870" cy="3825240"/>
            <wp:effectExtent l="0" t="0" r="5080"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71870" cy="3825240"/>
                    </a:xfrm>
                    <a:prstGeom prst="rect">
                      <a:avLst/>
                    </a:prstGeom>
                  </pic:spPr>
                </pic:pic>
              </a:graphicData>
            </a:graphic>
          </wp:anchor>
        </w:drawing>
      </w:r>
    </w:p>
    <w:p w14:paraId="0F7EBD89" w14:textId="77777777" w:rsidR="00294CEE" w:rsidRPr="00294CEE" w:rsidRDefault="00294CEE" w:rsidP="00294CEE"/>
    <w:p w14:paraId="25147985" w14:textId="77777777" w:rsidR="00294CEE" w:rsidRPr="00294CEE" w:rsidRDefault="00294CEE" w:rsidP="00294CEE"/>
    <w:p w14:paraId="52A69523" w14:textId="77777777" w:rsidR="00294CEE" w:rsidRPr="00294CEE" w:rsidRDefault="00294CEE" w:rsidP="00294CEE"/>
    <w:p w14:paraId="2D2A8196" w14:textId="77777777" w:rsidR="00294CEE" w:rsidRPr="00294CEE" w:rsidRDefault="00294CEE" w:rsidP="00294CEE"/>
    <w:p w14:paraId="48E9FF3F" w14:textId="77777777" w:rsidR="00294CEE" w:rsidRPr="00294CEE" w:rsidRDefault="00294CEE" w:rsidP="00294CEE"/>
    <w:p w14:paraId="0123224D" w14:textId="77777777" w:rsidR="00294CEE" w:rsidRPr="00294CEE" w:rsidRDefault="00294CEE" w:rsidP="00294CEE"/>
    <w:p w14:paraId="3E7BEA85" w14:textId="77777777" w:rsidR="00294CEE" w:rsidRPr="00294CEE" w:rsidRDefault="00294CEE" w:rsidP="00294CEE"/>
    <w:p w14:paraId="74C0D1D0" w14:textId="77777777" w:rsidR="00294CEE" w:rsidRPr="00294CEE" w:rsidRDefault="00294CEE" w:rsidP="00294CEE"/>
    <w:p w14:paraId="7B5D5EFD" w14:textId="77777777" w:rsidR="00294CEE" w:rsidRPr="00294CEE" w:rsidRDefault="00294CEE" w:rsidP="00294CEE"/>
    <w:p w14:paraId="744F44E7" w14:textId="77777777" w:rsidR="00294CEE" w:rsidRPr="00294CEE" w:rsidRDefault="00294CEE" w:rsidP="00294CEE"/>
    <w:p w14:paraId="1E7EF564" w14:textId="77777777" w:rsidR="00294CEE" w:rsidRPr="00294CEE" w:rsidRDefault="00294CEE" w:rsidP="00294CEE"/>
    <w:p w14:paraId="0902B228" w14:textId="77777777" w:rsidR="00294CEE" w:rsidRPr="00294CEE" w:rsidRDefault="00294CEE" w:rsidP="00294CEE"/>
    <w:p w14:paraId="162A6622" w14:textId="77777777" w:rsidR="00294CEE" w:rsidRPr="00294CEE" w:rsidRDefault="00294CEE" w:rsidP="00294CEE"/>
    <w:p w14:paraId="65E9EE54" w14:textId="77777777" w:rsidR="00294CEE" w:rsidRPr="00294CEE" w:rsidRDefault="00294CEE" w:rsidP="00294CEE"/>
    <w:p w14:paraId="08D51AA5" w14:textId="77777777" w:rsidR="00294CEE" w:rsidRPr="00294CEE" w:rsidRDefault="00294CEE" w:rsidP="00294CEE"/>
    <w:p w14:paraId="2D9AF23D" w14:textId="77777777" w:rsidR="00294CEE" w:rsidRPr="00294CEE" w:rsidRDefault="00294CEE" w:rsidP="00294CEE"/>
    <w:p w14:paraId="7258CFFC" w14:textId="77777777" w:rsidR="00294CEE" w:rsidRPr="00294CEE" w:rsidRDefault="00294CEE" w:rsidP="00294CEE"/>
    <w:p w14:paraId="4FB52E83" w14:textId="77777777" w:rsidR="00294CEE" w:rsidRPr="00294CEE" w:rsidRDefault="00294CEE" w:rsidP="00294CEE"/>
    <w:p w14:paraId="74826230" w14:textId="77777777" w:rsidR="00294CEE" w:rsidRPr="00294CEE" w:rsidRDefault="00294CEE" w:rsidP="00294CEE"/>
    <w:p w14:paraId="49AE3904" w14:textId="77777777" w:rsidR="00294CEE" w:rsidRDefault="00294CEE" w:rsidP="00294CEE"/>
    <w:p w14:paraId="70FA9F40" w14:textId="303E0CB8" w:rsidR="00294CEE" w:rsidRDefault="00294CEE" w:rsidP="00294CEE">
      <w:pPr>
        <w:tabs>
          <w:tab w:val="left" w:pos="1227"/>
        </w:tabs>
      </w:pPr>
      <w:r>
        <w:tab/>
      </w:r>
      <w:proofErr w:type="spellStart"/>
      <w:r>
        <w:t>Cededededeee</w:t>
      </w:r>
      <w:proofErr w:type="spellEnd"/>
    </w:p>
    <w:p w14:paraId="43B6930A" w14:textId="0B45EC42" w:rsidR="00294CEE" w:rsidRDefault="00294CEE" w:rsidP="00294CEE">
      <w:pPr>
        <w:tabs>
          <w:tab w:val="left" w:pos="1227"/>
        </w:tabs>
      </w:pPr>
      <w:r w:rsidRPr="00294CEE">
        <w:lastRenderedPageBreak/>
        <w:drawing>
          <wp:anchor distT="0" distB="0" distL="114300" distR="114300" simplePos="0" relativeHeight="251665408" behindDoc="0" locked="0" layoutInCell="1" allowOverlap="1" wp14:anchorId="3433E642" wp14:editId="0A5E56D4">
            <wp:simplePos x="0" y="0"/>
            <wp:positionH relativeFrom="margin">
              <wp:posOffset>-52815</wp:posOffset>
            </wp:positionH>
            <wp:positionV relativeFrom="paragraph">
              <wp:posOffset>3837111</wp:posOffset>
            </wp:positionV>
            <wp:extent cx="6071870" cy="3814445"/>
            <wp:effectExtent l="0" t="0" r="508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71870" cy="3814445"/>
                    </a:xfrm>
                    <a:prstGeom prst="rect">
                      <a:avLst/>
                    </a:prstGeom>
                  </pic:spPr>
                </pic:pic>
              </a:graphicData>
            </a:graphic>
          </wp:anchor>
        </w:drawing>
      </w:r>
      <w:r w:rsidRPr="00294CEE">
        <w:drawing>
          <wp:anchor distT="0" distB="0" distL="114300" distR="114300" simplePos="0" relativeHeight="251664384" behindDoc="0" locked="0" layoutInCell="1" allowOverlap="1" wp14:anchorId="5FCE34B9" wp14:editId="31C012B3">
            <wp:simplePos x="0" y="0"/>
            <wp:positionH relativeFrom="margin">
              <wp:align>right</wp:align>
            </wp:positionH>
            <wp:positionV relativeFrom="paragraph">
              <wp:posOffset>607</wp:posOffset>
            </wp:positionV>
            <wp:extent cx="6071870" cy="3558540"/>
            <wp:effectExtent l="0" t="0" r="5080" b="3810"/>
            <wp:wrapThrough wrapText="bothSides">
              <wp:wrapPolygon edited="0">
                <wp:start x="0" y="0"/>
                <wp:lineTo x="0" y="21507"/>
                <wp:lineTo x="21550" y="21507"/>
                <wp:lineTo x="21550"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71870" cy="3558540"/>
                    </a:xfrm>
                    <a:prstGeom prst="rect">
                      <a:avLst/>
                    </a:prstGeom>
                  </pic:spPr>
                </pic:pic>
              </a:graphicData>
            </a:graphic>
          </wp:anchor>
        </w:drawing>
      </w:r>
    </w:p>
    <w:p w14:paraId="645CCD00" w14:textId="203C1977" w:rsidR="00294CEE" w:rsidRDefault="00294CEE" w:rsidP="00294CEE">
      <w:pPr>
        <w:tabs>
          <w:tab w:val="left" w:pos="1227"/>
        </w:tabs>
      </w:pPr>
    </w:p>
    <w:p w14:paraId="1B74BEA1" w14:textId="2D32A738" w:rsidR="00294CEE" w:rsidRDefault="00294CEE" w:rsidP="00294CEE">
      <w:pPr>
        <w:tabs>
          <w:tab w:val="left" w:pos="1227"/>
        </w:tabs>
      </w:pPr>
    </w:p>
    <w:p w14:paraId="670C6D61" w14:textId="5C62A089" w:rsidR="00294CEE" w:rsidRDefault="00294CEE" w:rsidP="00294CEE">
      <w:pPr>
        <w:tabs>
          <w:tab w:val="left" w:pos="1227"/>
        </w:tabs>
      </w:pPr>
    </w:p>
    <w:p w14:paraId="67691C57" w14:textId="77777777" w:rsidR="00294CEE" w:rsidRDefault="00294CEE" w:rsidP="00294CEE">
      <w:pPr>
        <w:tabs>
          <w:tab w:val="left" w:pos="1227"/>
        </w:tabs>
      </w:pPr>
    </w:p>
    <w:p w14:paraId="7E10900D" w14:textId="77777777" w:rsidR="00294CEE" w:rsidRDefault="00294CEE" w:rsidP="00294CEE">
      <w:pPr>
        <w:tabs>
          <w:tab w:val="left" w:pos="1227"/>
        </w:tabs>
      </w:pPr>
    </w:p>
    <w:p w14:paraId="4D4B6AE0" w14:textId="77777777" w:rsidR="00294CEE" w:rsidRDefault="00294CEE" w:rsidP="00294CEE">
      <w:pPr>
        <w:tabs>
          <w:tab w:val="left" w:pos="1227"/>
        </w:tabs>
      </w:pPr>
    </w:p>
    <w:p w14:paraId="533ABDEB" w14:textId="77777777" w:rsidR="00294CEE" w:rsidRDefault="00294CEE" w:rsidP="00294CEE">
      <w:pPr>
        <w:tabs>
          <w:tab w:val="left" w:pos="1227"/>
        </w:tabs>
      </w:pPr>
    </w:p>
    <w:p w14:paraId="5822D681" w14:textId="77777777" w:rsidR="00294CEE" w:rsidRDefault="00294CEE" w:rsidP="00294CEE">
      <w:pPr>
        <w:tabs>
          <w:tab w:val="left" w:pos="1227"/>
        </w:tabs>
      </w:pPr>
    </w:p>
    <w:p w14:paraId="443145DE" w14:textId="77777777" w:rsidR="00294CEE" w:rsidRDefault="00294CEE" w:rsidP="00294CEE">
      <w:pPr>
        <w:tabs>
          <w:tab w:val="left" w:pos="1227"/>
        </w:tabs>
      </w:pPr>
    </w:p>
    <w:p w14:paraId="7878DFAD" w14:textId="77777777" w:rsidR="00294CEE" w:rsidRDefault="00294CEE" w:rsidP="00294CEE">
      <w:pPr>
        <w:tabs>
          <w:tab w:val="left" w:pos="1227"/>
        </w:tabs>
      </w:pPr>
    </w:p>
    <w:p w14:paraId="7127D448" w14:textId="77777777" w:rsidR="00294CEE" w:rsidRDefault="00294CEE" w:rsidP="00294CEE">
      <w:pPr>
        <w:tabs>
          <w:tab w:val="left" w:pos="1227"/>
        </w:tabs>
      </w:pPr>
    </w:p>
    <w:p w14:paraId="64316BDD" w14:textId="77777777" w:rsidR="00294CEE" w:rsidRDefault="00294CEE" w:rsidP="00294CEE">
      <w:pPr>
        <w:tabs>
          <w:tab w:val="left" w:pos="1227"/>
        </w:tabs>
      </w:pPr>
    </w:p>
    <w:p w14:paraId="4AAB496D" w14:textId="4B839D7B" w:rsidR="00294CEE" w:rsidRPr="00294CEE" w:rsidRDefault="00294CEE" w:rsidP="00294CEE">
      <w:pPr>
        <w:tabs>
          <w:tab w:val="left" w:pos="1227"/>
        </w:tabs>
      </w:pPr>
      <w:r w:rsidRPr="00294CEE">
        <w:drawing>
          <wp:anchor distT="0" distB="0" distL="114300" distR="114300" simplePos="0" relativeHeight="251666432" behindDoc="0" locked="0" layoutInCell="1" allowOverlap="1" wp14:anchorId="133D4F5A" wp14:editId="0EEB367F">
            <wp:simplePos x="0" y="0"/>
            <wp:positionH relativeFrom="margin">
              <wp:align>right</wp:align>
            </wp:positionH>
            <wp:positionV relativeFrom="paragraph">
              <wp:posOffset>39591</wp:posOffset>
            </wp:positionV>
            <wp:extent cx="6071870" cy="3970655"/>
            <wp:effectExtent l="0" t="0" r="5080" b="0"/>
            <wp:wrapNone/>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stretch>
                      <a:fillRect/>
                    </a:stretch>
                  </pic:blipFill>
                  <pic:spPr>
                    <a:xfrm>
                      <a:off x="0" y="0"/>
                      <a:ext cx="6071870" cy="3970655"/>
                    </a:xfrm>
                    <a:prstGeom prst="rect">
                      <a:avLst/>
                    </a:prstGeom>
                  </pic:spPr>
                </pic:pic>
              </a:graphicData>
            </a:graphic>
          </wp:anchor>
        </w:drawing>
      </w:r>
    </w:p>
    <w:sectPr w:rsidR="00294CEE" w:rsidRPr="00294CEE">
      <w:footerReference w:type="default" r:id="rId17"/>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87F7B" w14:textId="77777777" w:rsidR="00E76A5C" w:rsidRDefault="00E76A5C">
      <w:pPr>
        <w:spacing w:after="0" w:line="240" w:lineRule="auto"/>
      </w:pPr>
      <w:r>
        <w:separator/>
      </w:r>
    </w:p>
    <w:p w14:paraId="018F53B3" w14:textId="77777777" w:rsidR="00E76A5C" w:rsidRDefault="00E76A5C"/>
    <w:p w14:paraId="728AAE79" w14:textId="77777777" w:rsidR="00E76A5C" w:rsidRDefault="00E76A5C"/>
  </w:endnote>
  <w:endnote w:type="continuationSeparator" w:id="0">
    <w:p w14:paraId="38A1705A" w14:textId="77777777" w:rsidR="00E76A5C" w:rsidRDefault="00E76A5C">
      <w:pPr>
        <w:spacing w:after="0" w:line="240" w:lineRule="auto"/>
      </w:pPr>
      <w:r>
        <w:continuationSeparator/>
      </w:r>
    </w:p>
    <w:p w14:paraId="246005B6" w14:textId="77777777" w:rsidR="00E76A5C" w:rsidRDefault="00E76A5C"/>
    <w:p w14:paraId="12C7E8DE" w14:textId="77777777" w:rsidR="00E76A5C" w:rsidRDefault="00E76A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46054A56" w14:textId="77777777" w:rsidR="0072623E" w:rsidRDefault="00933D2C">
        <w:pPr>
          <w:pStyle w:val="Footer"/>
        </w:pPr>
        <w:r>
          <w:fldChar w:fldCharType="begin"/>
        </w:r>
        <w:r>
          <w:instrText xml:space="preserve"> PAGE   \* MERGEFORMAT </w:instrText>
        </w:r>
        <w:r>
          <w:fldChar w:fldCharType="separate"/>
        </w:r>
        <w:r w:rsidR="0062034F">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40995" w14:textId="77777777" w:rsidR="00E76A5C" w:rsidRDefault="00E76A5C">
      <w:pPr>
        <w:spacing w:after="0" w:line="240" w:lineRule="auto"/>
      </w:pPr>
      <w:r>
        <w:separator/>
      </w:r>
    </w:p>
    <w:p w14:paraId="7AF0525F" w14:textId="77777777" w:rsidR="00E76A5C" w:rsidRDefault="00E76A5C"/>
    <w:p w14:paraId="7094FE05" w14:textId="77777777" w:rsidR="00E76A5C" w:rsidRDefault="00E76A5C"/>
  </w:footnote>
  <w:footnote w:type="continuationSeparator" w:id="0">
    <w:p w14:paraId="5E6FD22F" w14:textId="77777777" w:rsidR="00E76A5C" w:rsidRDefault="00E76A5C">
      <w:pPr>
        <w:spacing w:after="0" w:line="240" w:lineRule="auto"/>
      </w:pPr>
      <w:r>
        <w:continuationSeparator/>
      </w:r>
    </w:p>
    <w:p w14:paraId="02DF476B" w14:textId="77777777" w:rsidR="00E76A5C" w:rsidRDefault="00E76A5C"/>
    <w:p w14:paraId="4AC38E64" w14:textId="77777777" w:rsidR="00E76A5C" w:rsidRDefault="00E76A5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482632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74480E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5E4E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150E78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D1016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FAE06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97E6E1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CC4DA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7F7C63"/>
    <w:multiLevelType w:val="hybridMultilevel"/>
    <w:tmpl w:val="FC54CDB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3A4700D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895FF6"/>
    <w:multiLevelType w:val="hybridMultilevel"/>
    <w:tmpl w:val="480C5338"/>
    <w:lvl w:ilvl="0" w:tplc="DC449EE6">
      <w:start w:val="1"/>
      <w:numFmt w:val="decimal"/>
      <w:lvlText w:val="%1."/>
      <w:lvlJc w:val="left"/>
      <w:pPr>
        <w:ind w:left="1184" w:hanging="360"/>
        <w:jc w:val="right"/>
      </w:pPr>
      <w:rPr>
        <w:rFonts w:ascii="Times New Roman" w:eastAsia="Times New Roman" w:hAnsi="Times New Roman" w:cs="Times New Roman" w:hint="default"/>
        <w:w w:val="100"/>
        <w:sz w:val="36"/>
        <w:szCs w:val="36"/>
        <w:lang w:val="en-US" w:eastAsia="en-US" w:bidi="ar-SA"/>
      </w:rPr>
    </w:lvl>
    <w:lvl w:ilvl="1" w:tplc="4824E89E">
      <w:numFmt w:val="bullet"/>
      <w:lvlText w:val=""/>
      <w:lvlJc w:val="left"/>
      <w:pPr>
        <w:ind w:left="1544" w:hanging="360"/>
      </w:pPr>
      <w:rPr>
        <w:rFonts w:ascii="Symbol" w:eastAsia="Symbol" w:hAnsi="Symbol" w:cs="Symbol" w:hint="default"/>
        <w:w w:val="100"/>
        <w:sz w:val="28"/>
        <w:szCs w:val="28"/>
        <w:lang w:val="en-US" w:eastAsia="en-US" w:bidi="ar-SA"/>
      </w:rPr>
    </w:lvl>
    <w:lvl w:ilvl="2" w:tplc="8E025660">
      <w:numFmt w:val="bullet"/>
      <w:lvlText w:val="o"/>
      <w:lvlJc w:val="left"/>
      <w:pPr>
        <w:ind w:left="2264" w:hanging="360"/>
      </w:pPr>
      <w:rPr>
        <w:rFonts w:ascii="Courier New" w:eastAsia="Courier New" w:hAnsi="Courier New" w:cs="Courier New" w:hint="default"/>
        <w:w w:val="100"/>
        <w:sz w:val="28"/>
        <w:szCs w:val="28"/>
        <w:lang w:val="en-US" w:eastAsia="en-US" w:bidi="ar-SA"/>
      </w:rPr>
    </w:lvl>
    <w:lvl w:ilvl="3" w:tplc="09204DE8">
      <w:numFmt w:val="bullet"/>
      <w:lvlText w:val="•"/>
      <w:lvlJc w:val="left"/>
      <w:pPr>
        <w:ind w:left="2324" w:hanging="360"/>
      </w:pPr>
      <w:rPr>
        <w:rFonts w:hint="default"/>
        <w:lang w:val="en-US" w:eastAsia="en-US" w:bidi="ar-SA"/>
      </w:rPr>
    </w:lvl>
    <w:lvl w:ilvl="4" w:tplc="39607BE6">
      <w:numFmt w:val="bullet"/>
      <w:lvlText w:val="•"/>
      <w:lvlJc w:val="left"/>
      <w:pPr>
        <w:ind w:left="3364" w:hanging="360"/>
      </w:pPr>
      <w:rPr>
        <w:rFonts w:hint="default"/>
        <w:lang w:val="en-US" w:eastAsia="en-US" w:bidi="ar-SA"/>
      </w:rPr>
    </w:lvl>
    <w:lvl w:ilvl="5" w:tplc="972AC776">
      <w:numFmt w:val="bullet"/>
      <w:lvlText w:val="•"/>
      <w:lvlJc w:val="left"/>
      <w:pPr>
        <w:ind w:left="4405" w:hanging="360"/>
      </w:pPr>
      <w:rPr>
        <w:rFonts w:hint="default"/>
        <w:lang w:val="en-US" w:eastAsia="en-US" w:bidi="ar-SA"/>
      </w:rPr>
    </w:lvl>
    <w:lvl w:ilvl="6" w:tplc="978081E2">
      <w:numFmt w:val="bullet"/>
      <w:lvlText w:val="•"/>
      <w:lvlJc w:val="left"/>
      <w:pPr>
        <w:ind w:left="5446" w:hanging="360"/>
      </w:pPr>
      <w:rPr>
        <w:rFonts w:hint="default"/>
        <w:lang w:val="en-US" w:eastAsia="en-US" w:bidi="ar-SA"/>
      </w:rPr>
    </w:lvl>
    <w:lvl w:ilvl="7" w:tplc="461E3E7E">
      <w:numFmt w:val="bullet"/>
      <w:lvlText w:val="•"/>
      <w:lvlJc w:val="left"/>
      <w:pPr>
        <w:ind w:left="6487" w:hanging="360"/>
      </w:pPr>
      <w:rPr>
        <w:rFonts w:hint="default"/>
        <w:lang w:val="en-US" w:eastAsia="en-US" w:bidi="ar-SA"/>
      </w:rPr>
    </w:lvl>
    <w:lvl w:ilvl="8" w:tplc="D96C99E6">
      <w:numFmt w:val="bullet"/>
      <w:lvlText w:val="•"/>
      <w:lvlJc w:val="left"/>
      <w:pPr>
        <w:ind w:left="7528" w:hanging="360"/>
      </w:pPr>
      <w:rPr>
        <w:rFonts w:hint="default"/>
        <w:lang w:val="en-US" w:eastAsia="en-US" w:bidi="ar-SA"/>
      </w:rPr>
    </w:lvl>
  </w:abstractNum>
  <w:abstractNum w:abstractNumId="15"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4146701">
    <w:abstractNumId w:val="9"/>
  </w:num>
  <w:num w:numId="2" w16cid:durableId="1583755770">
    <w:abstractNumId w:val="13"/>
  </w:num>
  <w:num w:numId="3" w16cid:durableId="1124158534">
    <w:abstractNumId w:val="17"/>
  </w:num>
  <w:num w:numId="4" w16cid:durableId="1653481134">
    <w:abstractNumId w:val="15"/>
  </w:num>
  <w:num w:numId="5" w16cid:durableId="838348938">
    <w:abstractNumId w:val="10"/>
  </w:num>
  <w:num w:numId="6" w16cid:durableId="970207849">
    <w:abstractNumId w:val="7"/>
  </w:num>
  <w:num w:numId="7" w16cid:durableId="344675926">
    <w:abstractNumId w:val="6"/>
  </w:num>
  <w:num w:numId="8" w16cid:durableId="380176641">
    <w:abstractNumId w:val="5"/>
  </w:num>
  <w:num w:numId="9" w16cid:durableId="1216890236">
    <w:abstractNumId w:val="4"/>
  </w:num>
  <w:num w:numId="10" w16cid:durableId="1903172872">
    <w:abstractNumId w:val="8"/>
  </w:num>
  <w:num w:numId="11" w16cid:durableId="102767072">
    <w:abstractNumId w:val="3"/>
  </w:num>
  <w:num w:numId="12" w16cid:durableId="24528242">
    <w:abstractNumId w:val="2"/>
  </w:num>
  <w:num w:numId="13" w16cid:durableId="894271314">
    <w:abstractNumId w:val="1"/>
  </w:num>
  <w:num w:numId="14" w16cid:durableId="361320106">
    <w:abstractNumId w:val="0"/>
  </w:num>
  <w:num w:numId="15" w16cid:durableId="1786734761">
    <w:abstractNumId w:val="16"/>
  </w:num>
  <w:num w:numId="16" w16cid:durableId="2093312036">
    <w:abstractNumId w:val="18"/>
  </w:num>
  <w:num w:numId="17" w16cid:durableId="1960448589">
    <w:abstractNumId w:val="12"/>
  </w:num>
  <w:num w:numId="18" w16cid:durableId="1380519168">
    <w:abstractNumId w:val="11"/>
  </w:num>
  <w:num w:numId="19" w16cid:durableId="8824476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42F"/>
    <w:rsid w:val="00031EFA"/>
    <w:rsid w:val="000F2B25"/>
    <w:rsid w:val="000F6525"/>
    <w:rsid w:val="00140F55"/>
    <w:rsid w:val="00260CE3"/>
    <w:rsid w:val="00294CEE"/>
    <w:rsid w:val="003067FE"/>
    <w:rsid w:val="00306B29"/>
    <w:rsid w:val="003F323C"/>
    <w:rsid w:val="00415547"/>
    <w:rsid w:val="00442C7B"/>
    <w:rsid w:val="0047282B"/>
    <w:rsid w:val="004920F2"/>
    <w:rsid w:val="005D1F20"/>
    <w:rsid w:val="0062034F"/>
    <w:rsid w:val="0064020D"/>
    <w:rsid w:val="006438AC"/>
    <w:rsid w:val="006F5F41"/>
    <w:rsid w:val="0072623E"/>
    <w:rsid w:val="0074173C"/>
    <w:rsid w:val="00846E07"/>
    <w:rsid w:val="00866F48"/>
    <w:rsid w:val="00883986"/>
    <w:rsid w:val="00933D2C"/>
    <w:rsid w:val="00953025"/>
    <w:rsid w:val="00A12B75"/>
    <w:rsid w:val="00A171EA"/>
    <w:rsid w:val="00A311C3"/>
    <w:rsid w:val="00A61D3A"/>
    <w:rsid w:val="00A82115"/>
    <w:rsid w:val="00AF6189"/>
    <w:rsid w:val="00C6302C"/>
    <w:rsid w:val="00C81D7E"/>
    <w:rsid w:val="00C93CD2"/>
    <w:rsid w:val="00CA3892"/>
    <w:rsid w:val="00CB6AF7"/>
    <w:rsid w:val="00CC198A"/>
    <w:rsid w:val="00CE7842"/>
    <w:rsid w:val="00D53626"/>
    <w:rsid w:val="00D83A01"/>
    <w:rsid w:val="00DC5FE1"/>
    <w:rsid w:val="00DE7DDF"/>
    <w:rsid w:val="00E76A5C"/>
    <w:rsid w:val="00E76FC0"/>
    <w:rsid w:val="00E8662C"/>
    <w:rsid w:val="00F41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5960B24"/>
  <w15:chartTrackingRefBased/>
  <w15:docId w15:val="{72A49C2F-3D25-4DC2-9FE9-802CCE298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34F"/>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1"/>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1"/>
    <w:rsid w:val="00A171EA"/>
    <w:rPr>
      <w:rFonts w:eastAsiaTheme="minorEastAsia"/>
      <w:sz w:val="32"/>
    </w:rPr>
  </w:style>
  <w:style w:type="paragraph" w:styleId="Title">
    <w:name w:val="Title"/>
    <w:basedOn w:val="Normal"/>
    <w:link w:val="TitleChar"/>
    <w:uiPriority w:val="2"/>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2"/>
    <w:rsid w:val="00A171EA"/>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rsid w:val="00DC5FE1"/>
    <w:pPr>
      <w:spacing w:after="200" w:line="240" w:lineRule="auto"/>
    </w:pPr>
    <w:rPr>
      <w:i/>
      <w:iCs/>
      <w:sz w:val="22"/>
      <w:szCs w:val="18"/>
    </w:rPr>
  </w:style>
  <w:style w:type="character" w:styleId="PlaceholderText">
    <w:name w:val="Placeholder Text"/>
    <w:basedOn w:val="DefaultParagraphFont"/>
    <w:uiPriority w:val="99"/>
    <w:semiHidden/>
    <w:rsid w:val="00415547"/>
    <w:rPr>
      <w:color w:val="000000" w:themeColor="text1"/>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rsid w:val="00953025"/>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BalloonText">
    <w:name w:val="Balloon Text"/>
    <w:basedOn w:val="Normal"/>
    <w:link w:val="BalloonTextChar"/>
    <w:uiPriority w:val="99"/>
    <w:semiHidden/>
    <w:unhideWhenUsed/>
    <w:rsid w:val="00DC5FE1"/>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DC5FE1"/>
    <w:rPr>
      <w:rFonts w:ascii="Segoe UI" w:hAnsi="Segoe UI" w:cs="Segoe UI"/>
      <w:sz w:val="22"/>
      <w:szCs w:val="18"/>
    </w:rPr>
  </w:style>
  <w:style w:type="paragraph" w:styleId="BodyText3">
    <w:name w:val="Body Text 3"/>
    <w:basedOn w:val="Normal"/>
    <w:link w:val="BodyText3Char"/>
    <w:uiPriority w:val="99"/>
    <w:semiHidden/>
    <w:unhideWhenUsed/>
    <w:rsid w:val="00DC5FE1"/>
    <w:pPr>
      <w:spacing w:after="120"/>
    </w:pPr>
    <w:rPr>
      <w:sz w:val="22"/>
      <w:szCs w:val="16"/>
    </w:rPr>
  </w:style>
  <w:style w:type="character" w:customStyle="1" w:styleId="BodyText3Char">
    <w:name w:val="Body Text 3 Char"/>
    <w:basedOn w:val="DefaultParagraphFont"/>
    <w:link w:val="BodyText3"/>
    <w:uiPriority w:val="99"/>
    <w:semiHidden/>
    <w:rsid w:val="00DC5FE1"/>
    <w:rPr>
      <w:sz w:val="22"/>
      <w:szCs w:val="16"/>
    </w:rPr>
  </w:style>
  <w:style w:type="paragraph" w:styleId="BodyTextIndent3">
    <w:name w:val="Body Text Indent 3"/>
    <w:basedOn w:val="Normal"/>
    <w:link w:val="BodyTextIndent3Char"/>
    <w:uiPriority w:val="99"/>
    <w:semiHidden/>
    <w:unhideWhenUsed/>
    <w:rsid w:val="00DC5FE1"/>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DC5FE1"/>
    <w:rPr>
      <w:sz w:val="22"/>
      <w:szCs w:val="16"/>
    </w:rPr>
  </w:style>
  <w:style w:type="character" w:styleId="CommentReference">
    <w:name w:val="annotation reference"/>
    <w:basedOn w:val="DefaultParagraphFont"/>
    <w:uiPriority w:val="99"/>
    <w:semiHidden/>
    <w:unhideWhenUsed/>
    <w:rsid w:val="00DC5FE1"/>
    <w:rPr>
      <w:sz w:val="22"/>
      <w:szCs w:val="16"/>
    </w:rPr>
  </w:style>
  <w:style w:type="paragraph" w:styleId="CommentText">
    <w:name w:val="annotation text"/>
    <w:basedOn w:val="Normal"/>
    <w:link w:val="CommentTextChar"/>
    <w:uiPriority w:val="99"/>
    <w:semiHidden/>
    <w:unhideWhenUsed/>
    <w:rsid w:val="00DC5FE1"/>
    <w:pPr>
      <w:spacing w:line="240" w:lineRule="auto"/>
    </w:pPr>
    <w:rPr>
      <w:sz w:val="22"/>
      <w:szCs w:val="20"/>
    </w:rPr>
  </w:style>
  <w:style w:type="character" w:customStyle="1" w:styleId="CommentTextChar">
    <w:name w:val="Comment Text Char"/>
    <w:basedOn w:val="DefaultParagraphFont"/>
    <w:link w:val="CommentText"/>
    <w:uiPriority w:val="99"/>
    <w:semiHidden/>
    <w:rsid w:val="00DC5FE1"/>
    <w:rPr>
      <w:sz w:val="22"/>
      <w:szCs w:val="20"/>
    </w:rPr>
  </w:style>
  <w:style w:type="paragraph" w:styleId="CommentSubject">
    <w:name w:val="annotation subject"/>
    <w:basedOn w:val="CommentText"/>
    <w:next w:val="CommentText"/>
    <w:link w:val="CommentSubjectChar"/>
    <w:uiPriority w:val="99"/>
    <w:semiHidden/>
    <w:unhideWhenUsed/>
    <w:rsid w:val="00DC5FE1"/>
    <w:rPr>
      <w:b/>
      <w:bCs/>
    </w:rPr>
  </w:style>
  <w:style w:type="character" w:customStyle="1" w:styleId="CommentSubjectChar">
    <w:name w:val="Comment Subject Char"/>
    <w:basedOn w:val="CommentTextChar"/>
    <w:link w:val="CommentSubject"/>
    <w:uiPriority w:val="99"/>
    <w:semiHidden/>
    <w:rsid w:val="00DC5FE1"/>
    <w:rPr>
      <w:b/>
      <w:bCs/>
      <w:sz w:val="22"/>
      <w:szCs w:val="20"/>
    </w:rPr>
  </w:style>
  <w:style w:type="paragraph" w:styleId="EndnoteText">
    <w:name w:val="endnote text"/>
    <w:basedOn w:val="Normal"/>
    <w:link w:val="EndnoteTextChar"/>
    <w:uiPriority w:val="99"/>
    <w:semiHidden/>
    <w:unhideWhenUsed/>
    <w:rsid w:val="00DC5FE1"/>
    <w:pPr>
      <w:spacing w:after="0" w:line="240" w:lineRule="auto"/>
    </w:pPr>
    <w:rPr>
      <w:sz w:val="22"/>
      <w:szCs w:val="20"/>
    </w:rPr>
  </w:style>
  <w:style w:type="character" w:customStyle="1" w:styleId="EndnoteTextChar">
    <w:name w:val="Endnote Text Char"/>
    <w:basedOn w:val="DefaultParagraphFont"/>
    <w:link w:val="EndnoteText"/>
    <w:uiPriority w:val="99"/>
    <w:semiHidden/>
    <w:rsid w:val="00DC5FE1"/>
    <w:rPr>
      <w:sz w:val="22"/>
      <w:szCs w:val="20"/>
    </w:rPr>
  </w:style>
  <w:style w:type="paragraph" w:styleId="EnvelopeReturn">
    <w:name w:val="envelope return"/>
    <w:basedOn w:val="Normal"/>
    <w:uiPriority w:val="99"/>
    <w:semiHidden/>
    <w:unhideWhenUsed/>
    <w:rsid w:val="00DC5FE1"/>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DC5FE1"/>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DC5FE1"/>
    <w:rPr>
      <w:sz w:val="22"/>
      <w:szCs w:val="20"/>
    </w:rPr>
  </w:style>
  <w:style w:type="character" w:styleId="Hyperlink">
    <w:name w:val="Hyperlink"/>
    <w:basedOn w:val="DefaultParagraphFont"/>
    <w:uiPriority w:val="99"/>
    <w:semiHidden/>
    <w:unhideWhenUsed/>
    <w:rsid w:val="00415547"/>
    <w:rPr>
      <w:color w:val="53777A" w:themeColor="accent1"/>
      <w:u w:val="single"/>
    </w:rPr>
  </w:style>
  <w:style w:type="paragraph" w:styleId="MacroText">
    <w:name w:val="macro"/>
    <w:link w:val="MacroTextChar"/>
    <w:uiPriority w:val="99"/>
    <w:semiHidden/>
    <w:unhideWhenUsed/>
    <w:rsid w:val="0041554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415547"/>
    <w:rPr>
      <w:rFonts w:ascii="Consolas" w:hAnsi="Consolas"/>
      <w:sz w:val="22"/>
      <w:szCs w:val="20"/>
    </w:rPr>
  </w:style>
  <w:style w:type="paragraph" w:styleId="ListParagraph">
    <w:name w:val="List Paragraph"/>
    <w:basedOn w:val="Normal"/>
    <w:uiPriority w:val="34"/>
    <w:unhideWhenUsed/>
    <w:qFormat/>
    <w:rsid w:val="006402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686578">
      <w:bodyDiv w:val="1"/>
      <w:marLeft w:val="0"/>
      <w:marRight w:val="0"/>
      <w:marTop w:val="0"/>
      <w:marBottom w:val="0"/>
      <w:divBdr>
        <w:top w:val="none" w:sz="0" w:space="0" w:color="auto"/>
        <w:left w:val="none" w:sz="0" w:space="0" w:color="auto"/>
        <w:bottom w:val="none" w:sz="0" w:space="0" w:color="auto"/>
        <w:right w:val="none" w:sz="0" w:space="0" w:color="auto"/>
      </w:divBdr>
      <w:divsChild>
        <w:div w:id="860317055">
          <w:marLeft w:val="0"/>
          <w:marRight w:val="0"/>
          <w:marTop w:val="0"/>
          <w:marBottom w:val="0"/>
          <w:divBdr>
            <w:top w:val="single" w:sz="2" w:space="0" w:color="auto"/>
            <w:left w:val="single" w:sz="2" w:space="0" w:color="auto"/>
            <w:bottom w:val="single" w:sz="6" w:space="0" w:color="auto"/>
            <w:right w:val="single" w:sz="2" w:space="0" w:color="auto"/>
          </w:divBdr>
          <w:divsChild>
            <w:div w:id="1830946811">
              <w:marLeft w:val="0"/>
              <w:marRight w:val="0"/>
              <w:marTop w:val="100"/>
              <w:marBottom w:val="100"/>
              <w:divBdr>
                <w:top w:val="single" w:sz="2" w:space="0" w:color="D9D9E3"/>
                <w:left w:val="single" w:sz="2" w:space="0" w:color="D9D9E3"/>
                <w:bottom w:val="single" w:sz="2" w:space="0" w:color="D9D9E3"/>
                <w:right w:val="single" w:sz="2" w:space="0" w:color="D9D9E3"/>
              </w:divBdr>
              <w:divsChild>
                <w:div w:id="465390293">
                  <w:marLeft w:val="0"/>
                  <w:marRight w:val="0"/>
                  <w:marTop w:val="0"/>
                  <w:marBottom w:val="0"/>
                  <w:divBdr>
                    <w:top w:val="single" w:sz="2" w:space="0" w:color="D9D9E3"/>
                    <w:left w:val="single" w:sz="2" w:space="0" w:color="D9D9E3"/>
                    <w:bottom w:val="single" w:sz="2" w:space="0" w:color="D9D9E3"/>
                    <w:right w:val="single" w:sz="2" w:space="0" w:color="D9D9E3"/>
                  </w:divBdr>
                  <w:divsChild>
                    <w:div w:id="789320382">
                      <w:marLeft w:val="0"/>
                      <w:marRight w:val="0"/>
                      <w:marTop w:val="0"/>
                      <w:marBottom w:val="0"/>
                      <w:divBdr>
                        <w:top w:val="single" w:sz="2" w:space="0" w:color="D9D9E3"/>
                        <w:left w:val="single" w:sz="2" w:space="0" w:color="D9D9E3"/>
                        <w:bottom w:val="single" w:sz="2" w:space="0" w:color="D9D9E3"/>
                        <w:right w:val="single" w:sz="2" w:space="0" w:color="D9D9E3"/>
                      </w:divBdr>
                      <w:divsChild>
                        <w:div w:id="602105718">
                          <w:marLeft w:val="0"/>
                          <w:marRight w:val="0"/>
                          <w:marTop w:val="0"/>
                          <w:marBottom w:val="0"/>
                          <w:divBdr>
                            <w:top w:val="single" w:sz="2" w:space="0" w:color="D9D9E3"/>
                            <w:left w:val="single" w:sz="2" w:space="0" w:color="D9D9E3"/>
                            <w:bottom w:val="single" w:sz="2" w:space="0" w:color="D9D9E3"/>
                            <w:right w:val="single" w:sz="2" w:space="0" w:color="D9D9E3"/>
                          </w:divBdr>
                          <w:divsChild>
                            <w:div w:id="1465389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Research%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467678"/>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Research paper.dotx</Template>
  <TotalTime>94</TotalTime>
  <Pages>7</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Bhavya Sharma</cp:lastModifiedBy>
  <cp:revision>3</cp:revision>
  <dcterms:created xsi:type="dcterms:W3CDTF">2023-04-05T09:05:00Z</dcterms:created>
  <dcterms:modified xsi:type="dcterms:W3CDTF">2023-04-09T22:51:00Z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